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36" w:rsidRPr="001A0031" w:rsidRDefault="001A0031" w:rsidP="00620AE8">
      <w:pPr>
        <w:pStyle w:val="Heading1"/>
        <w:rPr>
          <w:i w:val="0"/>
        </w:rPr>
      </w:pPr>
      <w:r w:rsidRPr="001A0031">
        <w:rPr>
          <w:i w:val="0"/>
        </w:rPr>
        <w:t>Group10-Software Engineering</w:t>
      </w:r>
    </w:p>
    <w:p w:rsidR="00554276" w:rsidRPr="001A0031" w:rsidRDefault="00554276" w:rsidP="00620AE8">
      <w:pPr>
        <w:pStyle w:val="Heading1"/>
        <w:rPr>
          <w:i w:val="0"/>
        </w:rPr>
      </w:pPr>
      <w:r w:rsidRPr="001A0031">
        <w:rPr>
          <w:i w:val="0"/>
        </w:rPr>
        <w:t>Meeting Minutes</w:t>
      </w:r>
    </w:p>
    <w:sdt>
      <w:sdtPr>
        <w:alias w:val="Date"/>
        <w:tag w:val="Date"/>
        <w:id w:val="811033052"/>
        <w:placeholder>
          <w:docPart w:val="BD2B2075196646B4AA04677F2F630648"/>
        </w:placeholder>
        <w:date w:fullDate="2017-01-2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4E227E" w:rsidRDefault="005B1A0A" w:rsidP="00B75CFC">
          <w:pPr>
            <w:pStyle w:val="Date"/>
          </w:pPr>
          <w:r>
            <w:t>January 29, 2017</w:t>
          </w:r>
        </w:p>
      </w:sdtContent>
    </w:sdt>
    <w:p w:rsidR="00554276" w:rsidRPr="004B5C09" w:rsidRDefault="0015180F" w:rsidP="00361DEE">
      <w:pPr>
        <w:pStyle w:val="ListParagraph"/>
      </w:pPr>
      <w:r w:rsidRPr="00616B41">
        <w:t>Call</w:t>
      </w:r>
      <w:r w:rsidRPr="004B5C09">
        <w:t xml:space="preserve"> to order</w:t>
      </w:r>
    </w:p>
    <w:p w:rsidR="0015180F" w:rsidRPr="00AE361F" w:rsidRDefault="00C6410D" w:rsidP="00361DEE">
      <w:sdt>
        <w:sdtPr>
          <w:alias w:val="Name"/>
          <w:tag w:val="Name"/>
          <w:id w:val="811033081"/>
          <w:placeholder>
            <w:docPart w:val="5875E5123AD8432A80EAC636CC7DE83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1A0031">
            <w:t>Emmanuel Obeng</w:t>
          </w:r>
        </w:sdtContent>
      </w:sdt>
      <w:r w:rsidR="00361DEE">
        <w:t xml:space="preserve"> </w:t>
      </w:r>
      <w:r w:rsidR="0015180F" w:rsidRPr="00AE361F">
        <w:t xml:space="preserve">called to order the regular meeting of the </w:t>
      </w:r>
      <w:r w:rsidR="001A0031">
        <w:t>Group10</w:t>
      </w:r>
      <w:r w:rsidR="0015180F" w:rsidRPr="00AE361F">
        <w:t xml:space="preserve"> at </w:t>
      </w:r>
      <w:sdt>
        <w:sdtPr>
          <w:id w:val="811033121"/>
          <w:placeholder>
            <w:docPart w:val="F4A1CE4183AE41BD9E98D15EFDEF8B13"/>
          </w:placeholder>
        </w:sdtPr>
        <w:sdtEndPr/>
        <w:sdtContent>
          <w:r w:rsidR="001A0031">
            <w:t>11:00am</w:t>
          </w:r>
        </w:sdtContent>
      </w:sdt>
      <w:r w:rsidR="0015180F" w:rsidRPr="00AE361F">
        <w:t xml:space="preserve"> on </w:t>
      </w:r>
      <w:sdt>
        <w:sdtPr>
          <w:alias w:val="Date"/>
          <w:tag w:val="Date"/>
          <w:id w:val="811033147"/>
          <w:placeholder>
            <w:docPart w:val="6615585C10C24E5BBEED376E2F889815"/>
          </w:placeholder>
          <w:date w:fullDate="2017-01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EE210E">
            <w:t>January 29, 2017</w:t>
          </w:r>
        </w:sdtContent>
      </w:sdt>
      <w:r w:rsidR="00361DEE">
        <w:t xml:space="preserve"> at </w:t>
      </w:r>
      <w:r w:rsidR="001A0031">
        <w:t>Cs3 Computer Science Department</w:t>
      </w:r>
      <w:r w:rsidR="0015180F" w:rsidRPr="00AE361F">
        <w:t>.</w:t>
      </w:r>
    </w:p>
    <w:p w:rsidR="0015180F" w:rsidRPr="004B5C09" w:rsidRDefault="0015180F" w:rsidP="00361DEE">
      <w:pPr>
        <w:pStyle w:val="ListParagraph"/>
      </w:pPr>
      <w:r w:rsidRPr="004B5C09">
        <w:t xml:space="preserve">Roll </w:t>
      </w:r>
      <w:r w:rsidR="006928C1">
        <w:t>c</w:t>
      </w:r>
      <w:r w:rsidRPr="004B5C09">
        <w:t>all</w:t>
      </w:r>
    </w:p>
    <w:p w:rsidR="001A0031" w:rsidRDefault="00C6410D" w:rsidP="00361DEE">
      <w:sdt>
        <w:sdtPr>
          <w:alias w:val="Name"/>
          <w:tag w:val="Name"/>
          <w:id w:val="811033258"/>
          <w:placeholder>
            <w:docPart w:val="7C1BF1C558FA408BBBBFA723BF695A4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1A0031">
            <w:t xml:space="preserve"> Clavel Brigol</w:t>
          </w:r>
        </w:sdtContent>
      </w:sdt>
      <w:r w:rsidR="00361DEE">
        <w:t xml:space="preserve"> </w:t>
      </w:r>
      <w:r w:rsidR="0015180F">
        <w:t xml:space="preserve">conducted a roll call. The following </w:t>
      </w:r>
      <w:r w:rsidR="006928C1">
        <w:t>persons</w:t>
      </w:r>
      <w:r w:rsidR="0015180F">
        <w:t xml:space="preserve"> were present: </w:t>
      </w:r>
    </w:p>
    <w:p w:rsidR="0015180F" w:rsidRDefault="001A0031" w:rsidP="001A0031">
      <w:pPr>
        <w:spacing w:line="240" w:lineRule="auto"/>
      </w:pPr>
      <w:r>
        <w:t>Emmanuel Obeng, Project Leader.</w:t>
      </w:r>
    </w:p>
    <w:p w:rsidR="001A0031" w:rsidRDefault="001A0031" w:rsidP="001A0031">
      <w:pPr>
        <w:spacing w:line="240" w:lineRule="auto"/>
      </w:pPr>
      <w:r>
        <w:t>Clavel Brigol, Secretary.</w:t>
      </w:r>
    </w:p>
    <w:p w:rsidR="001A0031" w:rsidRDefault="00CD091D" w:rsidP="001A0031">
      <w:pPr>
        <w:spacing w:line="240" w:lineRule="auto"/>
      </w:pPr>
      <w:r>
        <w:t>Richard Adjei.</w:t>
      </w:r>
    </w:p>
    <w:p w:rsidR="00CD091D" w:rsidRDefault="00CD091D" w:rsidP="001A0031">
      <w:pPr>
        <w:spacing w:line="240" w:lineRule="auto"/>
      </w:pPr>
      <w:r>
        <w:t>Bernard Sintim.</w:t>
      </w:r>
    </w:p>
    <w:p w:rsidR="001A0031" w:rsidRDefault="00CD091D" w:rsidP="00CD091D">
      <w:pPr>
        <w:spacing w:line="240" w:lineRule="auto"/>
      </w:pPr>
      <w:r>
        <w:t>Julia Hello.</w:t>
      </w:r>
    </w:p>
    <w:p w:rsidR="0015180F" w:rsidRPr="004B5C09" w:rsidRDefault="002639B1" w:rsidP="00361DEE">
      <w:pPr>
        <w:pStyle w:val="ListParagraph"/>
      </w:pPr>
      <w:r>
        <w:t>Agenda:</w:t>
      </w:r>
    </w:p>
    <w:p w:rsidR="00C1643D" w:rsidRDefault="00CD091D" w:rsidP="002C3D7E">
      <w:pPr>
        <w:pStyle w:val="ListNumber"/>
      </w:pPr>
      <w:r>
        <w:t>Contemplating on Ideas from various Fact Finding and Preliminary Analysis</w:t>
      </w:r>
    </w:p>
    <w:p w:rsidR="00CD091D" w:rsidRDefault="00CD091D" w:rsidP="00CD091D">
      <w:pPr>
        <w:pStyle w:val="ListNumber"/>
        <w:numPr>
          <w:ilvl w:val="0"/>
          <w:numId w:val="0"/>
        </w:numPr>
        <w:ind w:left="1080"/>
      </w:pPr>
      <w:r w:rsidRPr="002639B1">
        <w:rPr>
          <w:b/>
        </w:rPr>
        <w:t>Discussion</w:t>
      </w:r>
      <w:r>
        <w:t>: All members of the group brought their proposed project topics from their analysis. Richard Adjei suggested a Library Management System. Bernard Sintim suggested a Sports Events Management System. Emmanuel Obeng suggested a Club Management System. Clavel Hello suggested Hostel Management System.</w:t>
      </w:r>
    </w:p>
    <w:p w:rsidR="00CD091D" w:rsidRDefault="00CD091D" w:rsidP="00CD091D">
      <w:pPr>
        <w:pStyle w:val="ListNumber"/>
        <w:numPr>
          <w:ilvl w:val="0"/>
          <w:numId w:val="0"/>
        </w:numPr>
        <w:ind w:left="1080"/>
      </w:pPr>
      <w:r w:rsidRPr="002639B1">
        <w:rPr>
          <w:b/>
        </w:rPr>
        <w:t>Action:</w:t>
      </w:r>
      <w:r>
        <w:t xml:space="preserve"> Bernard Sintim opted that we all ponder on the presented projects. His suggestion was agreed by all</w:t>
      </w:r>
    </w:p>
    <w:p w:rsidR="0015180F" w:rsidRPr="004B5C09" w:rsidRDefault="0015180F" w:rsidP="00361DEE">
      <w:pPr>
        <w:pStyle w:val="ListParagraph"/>
      </w:pPr>
      <w:r w:rsidRPr="004B5C09">
        <w:t>Adjournment</w:t>
      </w:r>
    </w:p>
    <w:p w:rsidR="00680296" w:rsidRDefault="00C6410D" w:rsidP="00360B6E">
      <w:sdt>
        <w:sdtPr>
          <w:alias w:val="Name"/>
          <w:tag w:val="Name"/>
          <w:id w:val="811033342"/>
          <w:placeholder>
            <w:docPart w:val="0C7CD7BCEF904C73AF4AA2FD241F0DE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1A0031">
            <w:t>Emmanuel Obeng</w:t>
          </w:r>
        </w:sdtContent>
      </w:sdt>
      <w:r w:rsidR="002C3D7E" w:rsidRPr="00361DEE">
        <w:t xml:space="preserve"> </w:t>
      </w:r>
      <w:r w:rsidR="00680296" w:rsidRPr="00361DEE">
        <w:t>adjourned the meeting at</w:t>
      </w:r>
      <w:r w:rsidR="002C3D7E">
        <w:t xml:space="preserve"> </w:t>
      </w:r>
      <w:r w:rsidR="002639B1">
        <w:t>12:00</w:t>
      </w:r>
      <w:r w:rsidR="00680296" w:rsidRPr="00361DEE">
        <w:t>.</w:t>
      </w:r>
    </w:p>
    <w:p w:rsidR="008E476B" w:rsidRDefault="0015180F" w:rsidP="00361DEE">
      <w:r>
        <w:t xml:space="preserve">Minutes </w:t>
      </w:r>
      <w:r w:rsidRPr="00616B41">
        <w:t>s</w:t>
      </w:r>
      <w:r w:rsidR="008E476B" w:rsidRPr="00616B41">
        <w:t xml:space="preserve">ubmitted </w:t>
      </w:r>
      <w:r w:rsidR="004E227E">
        <w:t xml:space="preserve">by:  </w:t>
      </w:r>
      <w:r w:rsidR="002639B1">
        <w:t>Clavel Brigol</w:t>
      </w:r>
      <w:bookmarkStart w:id="0" w:name="_GoBack"/>
      <w:bookmarkEnd w:id="0"/>
    </w:p>
    <w:p w:rsidR="008E476B" w:rsidRPr="00554276" w:rsidRDefault="008E476B" w:rsidP="00361DEE">
      <w:r>
        <w:t xml:space="preserve">Minutes </w:t>
      </w:r>
      <w:r w:rsidR="00FB3809">
        <w:t>a</w:t>
      </w:r>
      <w:r>
        <w:t xml:space="preserve">pproved by: </w:t>
      </w:r>
      <w:r w:rsidR="004E227E">
        <w:t xml:space="preserve"> </w:t>
      </w:r>
      <w:r w:rsidR="006F6998">
        <w:t xml:space="preserve">Emmanuel Obeng </w:t>
      </w:r>
    </w:p>
    <w:sectPr w:rsidR="008E476B" w:rsidRPr="00554276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8A4676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10"/>
  </w:num>
  <w:num w:numId="5">
    <w:abstractNumId w:val="2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31"/>
    <w:rsid w:val="0011573E"/>
    <w:rsid w:val="00140DAE"/>
    <w:rsid w:val="0015180F"/>
    <w:rsid w:val="00193653"/>
    <w:rsid w:val="001A0031"/>
    <w:rsid w:val="002639B1"/>
    <w:rsid w:val="00276FA1"/>
    <w:rsid w:val="00291B4A"/>
    <w:rsid w:val="002C3D7E"/>
    <w:rsid w:val="00360B6E"/>
    <w:rsid w:val="00361DEE"/>
    <w:rsid w:val="00411F8B"/>
    <w:rsid w:val="00477352"/>
    <w:rsid w:val="004B5C09"/>
    <w:rsid w:val="004E227E"/>
    <w:rsid w:val="00554276"/>
    <w:rsid w:val="005B1A0A"/>
    <w:rsid w:val="00616B41"/>
    <w:rsid w:val="00620AE8"/>
    <w:rsid w:val="0064628C"/>
    <w:rsid w:val="00680296"/>
    <w:rsid w:val="00687389"/>
    <w:rsid w:val="006928C1"/>
    <w:rsid w:val="006F03D4"/>
    <w:rsid w:val="006F6998"/>
    <w:rsid w:val="00771C24"/>
    <w:rsid w:val="007D5836"/>
    <w:rsid w:val="008240DA"/>
    <w:rsid w:val="008429E5"/>
    <w:rsid w:val="00867EA4"/>
    <w:rsid w:val="00897D88"/>
    <w:rsid w:val="008E476B"/>
    <w:rsid w:val="00932F50"/>
    <w:rsid w:val="009921B8"/>
    <w:rsid w:val="00A07662"/>
    <w:rsid w:val="00A9231C"/>
    <w:rsid w:val="00AE361F"/>
    <w:rsid w:val="00B247A9"/>
    <w:rsid w:val="00B435B5"/>
    <w:rsid w:val="00B75CFC"/>
    <w:rsid w:val="00C1643D"/>
    <w:rsid w:val="00C261A9"/>
    <w:rsid w:val="00C6410D"/>
    <w:rsid w:val="00CD091D"/>
    <w:rsid w:val="00D31AB7"/>
    <w:rsid w:val="00DC79AD"/>
    <w:rsid w:val="00DF2868"/>
    <w:rsid w:val="00EE210E"/>
    <w:rsid w:val="00F23697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72FE6E8B-A7FC-421D-AAC2-0AF43D09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pc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2B2075196646B4AA04677F2F63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0C0B2-50F4-437D-A752-66DC7B9B7E1F}"/>
      </w:docPartPr>
      <w:docPartBody>
        <w:p w:rsidR="00E92E31" w:rsidRDefault="00737697">
          <w:pPr>
            <w:pStyle w:val="BD2B2075196646B4AA04677F2F630648"/>
          </w:pPr>
          <w:r>
            <w:t>[Click to select date]</w:t>
          </w:r>
        </w:p>
      </w:docPartBody>
    </w:docPart>
    <w:docPart>
      <w:docPartPr>
        <w:name w:val="5875E5123AD8432A80EAC636CC7DE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D2EC2-1239-422F-8393-D00866B00EBE}"/>
      </w:docPartPr>
      <w:docPartBody>
        <w:p w:rsidR="00E92E31" w:rsidRDefault="00737697">
          <w:pPr>
            <w:pStyle w:val="5875E5123AD8432A80EAC636CC7DE833"/>
          </w:pPr>
          <w:r w:rsidRPr="002C3D7E">
            <w:rPr>
              <w:rStyle w:val="PlaceholderText"/>
            </w:rPr>
            <w:t>[Facilitator Name]</w:t>
          </w:r>
        </w:p>
      </w:docPartBody>
    </w:docPart>
    <w:docPart>
      <w:docPartPr>
        <w:name w:val="F4A1CE4183AE41BD9E98D15EFDEF8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4225-AC3F-4470-A65E-83110E88DED9}"/>
      </w:docPartPr>
      <w:docPartBody>
        <w:p w:rsidR="00E92E31" w:rsidRDefault="00737697">
          <w:pPr>
            <w:pStyle w:val="F4A1CE4183AE41BD9E98D15EFDEF8B13"/>
          </w:pPr>
          <w:r w:rsidRPr="002C3D7E">
            <w:rPr>
              <w:rStyle w:val="PlaceholderText"/>
            </w:rPr>
            <w:t>[time]</w:t>
          </w:r>
        </w:p>
      </w:docPartBody>
    </w:docPart>
    <w:docPart>
      <w:docPartPr>
        <w:name w:val="6615585C10C24E5BBEED376E2F889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A3397-DA43-4198-A6B6-412267F08008}"/>
      </w:docPartPr>
      <w:docPartBody>
        <w:p w:rsidR="00E92E31" w:rsidRDefault="00737697">
          <w:pPr>
            <w:pStyle w:val="6615585C10C24E5BBEED376E2F889815"/>
          </w:pPr>
          <w:r w:rsidRPr="002C3D7E">
            <w:rPr>
              <w:rStyle w:val="PlaceholderText"/>
            </w:rPr>
            <w:t>[click to select date]</w:t>
          </w:r>
        </w:p>
      </w:docPartBody>
    </w:docPart>
    <w:docPart>
      <w:docPartPr>
        <w:name w:val="7C1BF1C558FA408BBBBFA723BF695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4074-04A9-46BC-BBB8-E68D455656F2}"/>
      </w:docPartPr>
      <w:docPartBody>
        <w:p w:rsidR="00E92E31" w:rsidRDefault="00737697">
          <w:pPr>
            <w:pStyle w:val="7C1BF1C558FA408BBBBFA723BF695A44"/>
          </w:pPr>
          <w:r w:rsidRPr="002C3D7E">
            <w:rPr>
              <w:rStyle w:val="PlaceholderText"/>
            </w:rPr>
            <w:t>[Secretary Name]</w:t>
          </w:r>
        </w:p>
      </w:docPartBody>
    </w:docPart>
    <w:docPart>
      <w:docPartPr>
        <w:name w:val="0C7CD7BCEF904C73AF4AA2FD241F0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04FFC-BDC2-4A06-BBE5-F20DE63E87AF}"/>
      </w:docPartPr>
      <w:docPartBody>
        <w:p w:rsidR="00E92E31" w:rsidRDefault="00737697">
          <w:pPr>
            <w:pStyle w:val="0C7CD7BCEF904C73AF4AA2FD241F0DE5"/>
          </w:pPr>
          <w:r>
            <w:t>[Facilitator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97"/>
    <w:rsid w:val="00290B51"/>
    <w:rsid w:val="00737697"/>
    <w:rsid w:val="00E9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B2075196646B4AA04677F2F630648">
    <w:name w:val="BD2B2075196646B4AA04677F2F63064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75E5123AD8432A80EAC636CC7DE833">
    <w:name w:val="5875E5123AD8432A80EAC636CC7DE833"/>
  </w:style>
  <w:style w:type="paragraph" w:customStyle="1" w:styleId="8BBB2E7B266B46B89F35FE387A8795DB">
    <w:name w:val="8BBB2E7B266B46B89F35FE387A8795DB"/>
  </w:style>
  <w:style w:type="paragraph" w:customStyle="1" w:styleId="F4A1CE4183AE41BD9E98D15EFDEF8B13">
    <w:name w:val="F4A1CE4183AE41BD9E98D15EFDEF8B13"/>
  </w:style>
  <w:style w:type="paragraph" w:customStyle="1" w:styleId="6615585C10C24E5BBEED376E2F889815">
    <w:name w:val="6615585C10C24E5BBEED376E2F889815"/>
  </w:style>
  <w:style w:type="paragraph" w:customStyle="1" w:styleId="28350CE4B2F747B7B96F0121531DAA16">
    <w:name w:val="28350CE4B2F747B7B96F0121531DAA16"/>
  </w:style>
  <w:style w:type="paragraph" w:customStyle="1" w:styleId="7C1BF1C558FA408BBBBFA723BF695A44">
    <w:name w:val="7C1BF1C558FA408BBBBFA723BF695A44"/>
  </w:style>
  <w:style w:type="paragraph" w:customStyle="1" w:styleId="40B9B5157F1C465AB1715F6626FE1E45">
    <w:name w:val="40B9B5157F1C465AB1715F6626FE1E45"/>
  </w:style>
  <w:style w:type="paragraph" w:customStyle="1" w:styleId="82CCDF1D2E6F4CCC8EE5258B7E93619C">
    <w:name w:val="82CCDF1D2E6F4CCC8EE5258B7E93619C"/>
  </w:style>
  <w:style w:type="paragraph" w:customStyle="1" w:styleId="8CFD15731C4A4D9F8275C33D6B5BE8E6">
    <w:name w:val="8CFD15731C4A4D9F8275C33D6B5BE8E6"/>
  </w:style>
  <w:style w:type="paragraph" w:customStyle="1" w:styleId="51F49FF23A594D0B9EEAD2F3EA33EE5E">
    <w:name w:val="51F49FF23A594D0B9EEAD2F3EA33EE5E"/>
  </w:style>
  <w:style w:type="paragraph" w:customStyle="1" w:styleId="F07529E98E31457BB1FB2EECB1E3515C">
    <w:name w:val="F07529E98E31457BB1FB2EECB1E3515C"/>
  </w:style>
  <w:style w:type="paragraph" w:customStyle="1" w:styleId="A6B856BAFF224F44906F776141783056">
    <w:name w:val="A6B856BAFF224F44906F776141783056"/>
  </w:style>
  <w:style w:type="paragraph" w:customStyle="1" w:styleId="7BF953FC74D047A09F18537BB1D7F136">
    <w:name w:val="7BF953FC74D047A09F18537BB1D7F136"/>
  </w:style>
  <w:style w:type="paragraph" w:customStyle="1" w:styleId="E701DEF1737D4858A0116F3598D818C5">
    <w:name w:val="E701DEF1737D4858A0116F3598D818C5"/>
  </w:style>
  <w:style w:type="paragraph" w:customStyle="1" w:styleId="0C7CD7BCEF904C73AF4AA2FD241F0DE5">
    <w:name w:val="0C7CD7BCEF904C73AF4AA2FD241F0DE5"/>
  </w:style>
  <w:style w:type="paragraph" w:customStyle="1" w:styleId="9FB56FF16D504DD58FA717B615F95A6A">
    <w:name w:val="9FB56FF16D504DD58FA717B615F95A6A"/>
  </w:style>
  <w:style w:type="paragraph" w:customStyle="1" w:styleId="DD809843C38242DCADB52FCD8F8FD222">
    <w:name w:val="DD809843C38242DCADB52FCD8F8FD222"/>
  </w:style>
  <w:style w:type="paragraph" w:customStyle="1" w:styleId="9E64DC56F17E4900B3958241E3BB09E7">
    <w:name w:val="9E64DC56F17E4900B3958241E3BB0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 Clavel Brigol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42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hp pc</dc:creator>
  <cp:keywords/>
  <dc:description>Emmanuel Obeng</dc:description>
  <cp:lastModifiedBy>hp pc</cp:lastModifiedBy>
  <cp:revision>3</cp:revision>
  <cp:lastPrinted>2002-03-13T18:46:00Z</cp:lastPrinted>
  <dcterms:created xsi:type="dcterms:W3CDTF">2017-03-07T14:18:00Z</dcterms:created>
  <dcterms:modified xsi:type="dcterms:W3CDTF">2017-03-13T18:43:00Z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